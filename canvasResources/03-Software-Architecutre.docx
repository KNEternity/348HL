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5FB9" w14:textId="77777777" w:rsidR="00D67126" w:rsidRPr="00A45823" w:rsidRDefault="00D67126">
      <w:pPr>
        <w:pStyle w:val="Title"/>
        <w:jc w:val="right"/>
      </w:pPr>
      <w:r w:rsidRPr="00A45823">
        <w:fldChar w:fldCharType="begin"/>
      </w:r>
      <w:r w:rsidRPr="00A45823">
        <w:instrText xml:space="preserve"> SUBJECT  \* MERGEFORMAT </w:instrText>
      </w:r>
      <w:r w:rsidRPr="00A45823">
        <w:fldChar w:fldCharType="separate"/>
      </w:r>
      <w:r w:rsidR="00CE44AF">
        <w:t>&lt;Project Name&gt;</w:t>
      </w:r>
      <w:r w:rsidRPr="00A45823">
        <w:fldChar w:fldCharType="end"/>
      </w:r>
    </w:p>
    <w:p w14:paraId="5ACE1F90" w14:textId="77777777" w:rsidR="00D67126" w:rsidRPr="00A45823" w:rsidRDefault="00D67126">
      <w:pPr>
        <w:pStyle w:val="Title"/>
        <w:jc w:val="right"/>
      </w:pPr>
      <w:fldSimple w:instr=" TITLE  \* MERGEFORMAT ">
        <w:r w:rsidR="00CE44AF">
          <w:t>Software Architecture Document</w:t>
        </w:r>
      </w:fldSimple>
    </w:p>
    <w:p w14:paraId="309DABC2" w14:textId="77777777" w:rsidR="00D67126" w:rsidRPr="00A45823" w:rsidRDefault="00D67126">
      <w:pPr>
        <w:pStyle w:val="Title"/>
        <w:jc w:val="right"/>
      </w:pPr>
    </w:p>
    <w:p w14:paraId="2BD30027" w14:textId="77777777" w:rsidR="00D67126" w:rsidRPr="00A45823" w:rsidRDefault="00D67126">
      <w:pPr>
        <w:pStyle w:val="Title"/>
        <w:jc w:val="right"/>
        <w:rPr>
          <w:sz w:val="28"/>
        </w:rPr>
      </w:pPr>
      <w:r w:rsidRPr="00A45823">
        <w:rPr>
          <w:sz w:val="28"/>
        </w:rPr>
        <w:t>Version &lt;1.0&gt;</w:t>
      </w:r>
    </w:p>
    <w:p w14:paraId="58B9A75E" w14:textId="77777777" w:rsidR="00D67126" w:rsidRPr="00A45823" w:rsidRDefault="00D67126">
      <w:pPr>
        <w:pStyle w:val="InfoBlue"/>
      </w:pPr>
    </w:p>
    <w:p w14:paraId="65569AC3" w14:textId="77777777" w:rsidR="00D67126" w:rsidRPr="00A45823" w:rsidRDefault="00D67126">
      <w:pPr>
        <w:pStyle w:val="InfoBlue"/>
      </w:pPr>
    </w:p>
    <w:p w14:paraId="467C0DF8" w14:textId="77777777" w:rsidR="00D67126" w:rsidRPr="00A45823" w:rsidRDefault="00D67126">
      <w:pPr>
        <w:pStyle w:val="InfoBlue"/>
      </w:pPr>
      <w:r w:rsidRPr="00A45823">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0469C760" w14:textId="77777777" w:rsidR="00CE44AF" w:rsidRPr="00CE44AF" w:rsidRDefault="00D67126" w:rsidP="00CE44AF">
      <w:pPr>
        <w:pStyle w:val="InfoBlue"/>
        <w:rPr>
          <w:highlight w:val="yellow"/>
        </w:rPr>
      </w:pPr>
      <w:r w:rsidRPr="00A45823">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R="00CE44AF">
        <w:t xml:space="preserve"> </w:t>
      </w:r>
      <w:r w:rsidR="00CE44AF" w:rsidRPr="00CE44AF">
        <w:rPr>
          <w:highlight w:val="yellow"/>
        </w:rPr>
        <w:t xml:space="preserve">Marked (shaded) areas: </w:t>
      </w:r>
      <w:proofErr w:type="gramStart"/>
      <w:r w:rsidR="00CE44AF" w:rsidRPr="00CE44AF">
        <w:rPr>
          <w:highlight w:val="yellow"/>
        </w:rPr>
        <w:t>items</w:t>
      </w:r>
      <w:proofErr w:type="gramEnd"/>
    </w:p>
    <w:p w14:paraId="2030C8D9" w14:textId="6912658B" w:rsidR="00D67126" w:rsidRPr="00A45823" w:rsidRDefault="00CE44AF" w:rsidP="00CE44AF">
      <w:pPr>
        <w:pStyle w:val="InfoBlue"/>
      </w:pPr>
      <w:r w:rsidRPr="00CE44AF">
        <w:rPr>
          <w:highlight w:val="yellow"/>
        </w:rPr>
        <w:t>that are OK to leave out.</w:t>
      </w:r>
    </w:p>
    <w:p w14:paraId="0A95F9F0" w14:textId="77777777" w:rsidR="00D67126" w:rsidRPr="00A45823" w:rsidRDefault="00D67126">
      <w:pPr>
        <w:pStyle w:val="Title"/>
        <w:rPr>
          <w:sz w:val="28"/>
        </w:rPr>
      </w:pPr>
    </w:p>
    <w:p w14:paraId="36A21C24" w14:textId="77777777" w:rsidR="00D67126" w:rsidRPr="00A45823" w:rsidRDefault="00D67126">
      <w:pPr>
        <w:sectPr w:rsidR="00D67126" w:rsidRPr="00A45823">
          <w:headerReference w:type="default" r:id="rId7"/>
          <w:footerReference w:type="even" r:id="rId8"/>
          <w:pgSz w:w="12240" w:h="15840" w:code="1"/>
          <w:pgMar w:top="1440" w:right="1440" w:bottom="1440" w:left="1440" w:header="720" w:footer="720" w:gutter="0"/>
          <w:cols w:space="720"/>
          <w:vAlign w:val="center"/>
        </w:sectPr>
      </w:pPr>
    </w:p>
    <w:p w14:paraId="041E7483"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0DE4F8AA" w14:textId="77777777">
        <w:tblPrEx>
          <w:tblCellMar>
            <w:top w:w="0" w:type="dxa"/>
            <w:bottom w:w="0" w:type="dxa"/>
          </w:tblCellMar>
        </w:tblPrEx>
        <w:tc>
          <w:tcPr>
            <w:tcW w:w="2304" w:type="dxa"/>
          </w:tcPr>
          <w:p w14:paraId="1F687A7E" w14:textId="77777777" w:rsidR="00D67126" w:rsidRPr="00A45823" w:rsidRDefault="00D67126">
            <w:pPr>
              <w:pStyle w:val="Tabletext"/>
              <w:jc w:val="center"/>
              <w:rPr>
                <w:b/>
              </w:rPr>
            </w:pPr>
            <w:r w:rsidRPr="00A45823">
              <w:rPr>
                <w:b/>
              </w:rPr>
              <w:t>Date</w:t>
            </w:r>
          </w:p>
        </w:tc>
        <w:tc>
          <w:tcPr>
            <w:tcW w:w="1152" w:type="dxa"/>
          </w:tcPr>
          <w:p w14:paraId="062FF065" w14:textId="77777777" w:rsidR="00D67126" w:rsidRPr="00A45823" w:rsidRDefault="00D67126">
            <w:pPr>
              <w:pStyle w:val="Tabletext"/>
              <w:jc w:val="center"/>
              <w:rPr>
                <w:b/>
              </w:rPr>
            </w:pPr>
            <w:r w:rsidRPr="00A45823">
              <w:rPr>
                <w:b/>
              </w:rPr>
              <w:t>Version</w:t>
            </w:r>
          </w:p>
        </w:tc>
        <w:tc>
          <w:tcPr>
            <w:tcW w:w="3744" w:type="dxa"/>
          </w:tcPr>
          <w:p w14:paraId="78260424" w14:textId="77777777" w:rsidR="00D67126" w:rsidRPr="00A45823" w:rsidRDefault="00D67126">
            <w:pPr>
              <w:pStyle w:val="Tabletext"/>
              <w:jc w:val="center"/>
              <w:rPr>
                <w:b/>
              </w:rPr>
            </w:pPr>
            <w:r w:rsidRPr="00A45823">
              <w:rPr>
                <w:b/>
              </w:rPr>
              <w:t>Description</w:t>
            </w:r>
          </w:p>
        </w:tc>
        <w:tc>
          <w:tcPr>
            <w:tcW w:w="2304" w:type="dxa"/>
          </w:tcPr>
          <w:p w14:paraId="6579D4C8" w14:textId="77777777" w:rsidR="00D67126" w:rsidRPr="00A45823" w:rsidRDefault="00D67126">
            <w:pPr>
              <w:pStyle w:val="Tabletext"/>
              <w:jc w:val="center"/>
              <w:rPr>
                <w:b/>
              </w:rPr>
            </w:pPr>
            <w:r w:rsidRPr="00A45823">
              <w:rPr>
                <w:b/>
              </w:rPr>
              <w:t>Author</w:t>
            </w:r>
          </w:p>
        </w:tc>
      </w:tr>
      <w:tr w:rsidR="00D67126" w:rsidRPr="00A45823" w14:paraId="4734F9EB" w14:textId="77777777">
        <w:tblPrEx>
          <w:tblCellMar>
            <w:top w:w="0" w:type="dxa"/>
            <w:bottom w:w="0" w:type="dxa"/>
          </w:tblCellMar>
        </w:tblPrEx>
        <w:tc>
          <w:tcPr>
            <w:tcW w:w="2304" w:type="dxa"/>
          </w:tcPr>
          <w:p w14:paraId="24245CD7" w14:textId="77777777" w:rsidR="00D67126" w:rsidRPr="00A45823" w:rsidRDefault="00D67126">
            <w:pPr>
              <w:pStyle w:val="Tabletext"/>
            </w:pPr>
            <w:r w:rsidRPr="00A45823">
              <w:t>&lt;dd/mmm/yy&gt;</w:t>
            </w:r>
          </w:p>
        </w:tc>
        <w:tc>
          <w:tcPr>
            <w:tcW w:w="1152" w:type="dxa"/>
          </w:tcPr>
          <w:p w14:paraId="220A57BC" w14:textId="77777777" w:rsidR="00D67126" w:rsidRPr="00A45823" w:rsidRDefault="00D67126">
            <w:pPr>
              <w:pStyle w:val="Tabletext"/>
            </w:pPr>
            <w:r w:rsidRPr="00A45823">
              <w:t>&lt;x.x&gt;</w:t>
            </w:r>
          </w:p>
        </w:tc>
        <w:tc>
          <w:tcPr>
            <w:tcW w:w="3744" w:type="dxa"/>
          </w:tcPr>
          <w:p w14:paraId="01D4808C" w14:textId="77777777" w:rsidR="00D67126" w:rsidRPr="00A45823" w:rsidRDefault="00D67126">
            <w:pPr>
              <w:pStyle w:val="Tabletext"/>
            </w:pPr>
            <w:r w:rsidRPr="00A45823">
              <w:t>&lt;details&gt;</w:t>
            </w:r>
          </w:p>
        </w:tc>
        <w:tc>
          <w:tcPr>
            <w:tcW w:w="2304" w:type="dxa"/>
          </w:tcPr>
          <w:p w14:paraId="505425A5" w14:textId="77777777" w:rsidR="00D67126" w:rsidRPr="00A45823" w:rsidRDefault="00D67126">
            <w:pPr>
              <w:pStyle w:val="Tabletext"/>
            </w:pPr>
            <w:r w:rsidRPr="00A45823">
              <w:t>&lt;name&gt;</w:t>
            </w:r>
          </w:p>
        </w:tc>
      </w:tr>
      <w:tr w:rsidR="00D67126" w:rsidRPr="00A45823" w14:paraId="31DAA303" w14:textId="77777777">
        <w:tblPrEx>
          <w:tblCellMar>
            <w:top w:w="0" w:type="dxa"/>
            <w:bottom w:w="0" w:type="dxa"/>
          </w:tblCellMar>
        </w:tblPrEx>
        <w:tc>
          <w:tcPr>
            <w:tcW w:w="2304" w:type="dxa"/>
          </w:tcPr>
          <w:p w14:paraId="56648815" w14:textId="77777777" w:rsidR="00D67126" w:rsidRPr="00A45823" w:rsidRDefault="00D67126">
            <w:pPr>
              <w:pStyle w:val="Tabletext"/>
            </w:pPr>
          </w:p>
        </w:tc>
        <w:tc>
          <w:tcPr>
            <w:tcW w:w="1152" w:type="dxa"/>
          </w:tcPr>
          <w:p w14:paraId="69C5740E" w14:textId="77777777" w:rsidR="00D67126" w:rsidRPr="00A45823" w:rsidRDefault="00D67126">
            <w:pPr>
              <w:pStyle w:val="Tabletext"/>
            </w:pPr>
          </w:p>
        </w:tc>
        <w:tc>
          <w:tcPr>
            <w:tcW w:w="3744" w:type="dxa"/>
          </w:tcPr>
          <w:p w14:paraId="5702228A" w14:textId="77777777" w:rsidR="00D67126" w:rsidRPr="00A45823" w:rsidRDefault="00D67126">
            <w:pPr>
              <w:pStyle w:val="Tabletext"/>
            </w:pPr>
          </w:p>
        </w:tc>
        <w:tc>
          <w:tcPr>
            <w:tcW w:w="2304" w:type="dxa"/>
          </w:tcPr>
          <w:p w14:paraId="07F3DFBA" w14:textId="77777777" w:rsidR="00D67126" w:rsidRPr="00A45823" w:rsidRDefault="00D67126">
            <w:pPr>
              <w:pStyle w:val="Tabletext"/>
            </w:pPr>
          </w:p>
        </w:tc>
      </w:tr>
      <w:tr w:rsidR="00D67126" w:rsidRPr="00A45823" w14:paraId="002CE4EF" w14:textId="77777777">
        <w:tblPrEx>
          <w:tblCellMar>
            <w:top w:w="0" w:type="dxa"/>
            <w:bottom w:w="0" w:type="dxa"/>
          </w:tblCellMar>
        </w:tblPrEx>
        <w:tc>
          <w:tcPr>
            <w:tcW w:w="2304" w:type="dxa"/>
          </w:tcPr>
          <w:p w14:paraId="2BAC65A9" w14:textId="77777777" w:rsidR="00D67126" w:rsidRPr="00A45823" w:rsidRDefault="00D67126">
            <w:pPr>
              <w:pStyle w:val="Tabletext"/>
            </w:pPr>
          </w:p>
        </w:tc>
        <w:tc>
          <w:tcPr>
            <w:tcW w:w="1152" w:type="dxa"/>
          </w:tcPr>
          <w:p w14:paraId="0FC4C762" w14:textId="77777777" w:rsidR="00D67126" w:rsidRPr="00A45823" w:rsidRDefault="00D67126">
            <w:pPr>
              <w:pStyle w:val="Tabletext"/>
            </w:pPr>
          </w:p>
        </w:tc>
        <w:tc>
          <w:tcPr>
            <w:tcW w:w="3744" w:type="dxa"/>
          </w:tcPr>
          <w:p w14:paraId="0B21BCEB" w14:textId="77777777" w:rsidR="00D67126" w:rsidRPr="00A45823" w:rsidRDefault="00D67126">
            <w:pPr>
              <w:pStyle w:val="Tabletext"/>
            </w:pPr>
          </w:p>
        </w:tc>
        <w:tc>
          <w:tcPr>
            <w:tcW w:w="2304" w:type="dxa"/>
          </w:tcPr>
          <w:p w14:paraId="28592D55" w14:textId="77777777" w:rsidR="00D67126" w:rsidRPr="00A45823" w:rsidRDefault="00D67126">
            <w:pPr>
              <w:pStyle w:val="Tabletext"/>
            </w:pPr>
          </w:p>
        </w:tc>
      </w:tr>
      <w:tr w:rsidR="00D67126" w:rsidRPr="00A45823" w14:paraId="295ACAD4" w14:textId="77777777">
        <w:tblPrEx>
          <w:tblCellMar>
            <w:top w:w="0" w:type="dxa"/>
            <w:bottom w:w="0" w:type="dxa"/>
          </w:tblCellMar>
        </w:tblPrEx>
        <w:tc>
          <w:tcPr>
            <w:tcW w:w="2304" w:type="dxa"/>
          </w:tcPr>
          <w:p w14:paraId="55574A23" w14:textId="77777777" w:rsidR="00D67126" w:rsidRPr="00A45823" w:rsidRDefault="00D67126">
            <w:pPr>
              <w:pStyle w:val="Tabletext"/>
            </w:pPr>
          </w:p>
        </w:tc>
        <w:tc>
          <w:tcPr>
            <w:tcW w:w="1152" w:type="dxa"/>
          </w:tcPr>
          <w:p w14:paraId="10C40C17" w14:textId="77777777" w:rsidR="00D67126" w:rsidRPr="00A45823" w:rsidRDefault="00D67126">
            <w:pPr>
              <w:pStyle w:val="Tabletext"/>
            </w:pPr>
          </w:p>
        </w:tc>
        <w:tc>
          <w:tcPr>
            <w:tcW w:w="3744" w:type="dxa"/>
          </w:tcPr>
          <w:p w14:paraId="4C109B62" w14:textId="77777777" w:rsidR="00D67126" w:rsidRPr="00A45823" w:rsidRDefault="00D67126">
            <w:pPr>
              <w:pStyle w:val="Tabletext"/>
            </w:pPr>
          </w:p>
        </w:tc>
        <w:tc>
          <w:tcPr>
            <w:tcW w:w="2304" w:type="dxa"/>
          </w:tcPr>
          <w:p w14:paraId="3425CDF4" w14:textId="77777777" w:rsidR="00D67126" w:rsidRPr="00A45823" w:rsidRDefault="00D67126">
            <w:pPr>
              <w:pStyle w:val="Tabletext"/>
            </w:pPr>
          </w:p>
        </w:tc>
      </w:tr>
    </w:tbl>
    <w:p w14:paraId="1B2401E8" w14:textId="77777777" w:rsidR="00D67126" w:rsidRPr="00A45823" w:rsidRDefault="00D67126"/>
    <w:p w14:paraId="4F69E16B" w14:textId="77777777" w:rsidR="00D67126" w:rsidRPr="00A45823" w:rsidRDefault="00D67126">
      <w:pPr>
        <w:pStyle w:val="Title"/>
      </w:pPr>
      <w:r w:rsidRPr="00A45823">
        <w:br w:type="page"/>
      </w:r>
      <w:r w:rsidRPr="00A45823">
        <w:lastRenderedPageBreak/>
        <w:t>Table of Contents</w:t>
      </w:r>
    </w:p>
    <w:p w14:paraId="2BF9B24B" w14:textId="77777777" w:rsidR="00D67126" w:rsidRPr="00A45823" w:rsidRDefault="00D67126">
      <w:pPr>
        <w:pStyle w:val="TOC1"/>
        <w:tabs>
          <w:tab w:val="left" w:pos="432"/>
        </w:tabs>
        <w:rPr>
          <w:sz w:val="24"/>
          <w:szCs w:val="24"/>
        </w:rPr>
      </w:pPr>
      <w:r w:rsidRPr="00A45823">
        <w:fldChar w:fldCharType="begin"/>
      </w:r>
      <w:r w:rsidRPr="00A45823">
        <w:instrText xml:space="preserve"> TOC \o "1-3" </w:instrText>
      </w:r>
      <w:r w:rsidRPr="00A45823">
        <w:fldChar w:fldCharType="separate"/>
      </w:r>
      <w:r w:rsidRPr="00A45823">
        <w:t>1.</w:t>
      </w:r>
      <w:r w:rsidRPr="00A45823">
        <w:rPr>
          <w:sz w:val="24"/>
          <w:szCs w:val="24"/>
        </w:rPr>
        <w:tab/>
      </w:r>
      <w:r w:rsidRPr="00A45823">
        <w:t>Introduction</w:t>
      </w:r>
      <w:r w:rsidRPr="00A45823">
        <w:tab/>
      </w:r>
      <w:r w:rsidRPr="00A45823">
        <w:fldChar w:fldCharType="begin"/>
      </w:r>
      <w:r w:rsidRPr="00A45823">
        <w:instrText xml:space="preserve"> PAGEREF _Toc6187927 \h </w:instrText>
      </w:r>
      <w:r w:rsidRPr="00A45823">
        <w:fldChar w:fldCharType="separate"/>
      </w:r>
      <w:r w:rsidR="00A45823">
        <w:rPr>
          <w:noProof/>
        </w:rPr>
        <w:t>4</w:t>
      </w:r>
      <w:r w:rsidRPr="00A45823">
        <w:fldChar w:fldCharType="end"/>
      </w:r>
    </w:p>
    <w:p w14:paraId="2539BAB8" w14:textId="77777777" w:rsidR="00D67126" w:rsidRPr="00A45823" w:rsidRDefault="00D67126">
      <w:pPr>
        <w:pStyle w:val="TOC2"/>
        <w:tabs>
          <w:tab w:val="left" w:pos="1000"/>
        </w:tabs>
        <w:rPr>
          <w:sz w:val="24"/>
          <w:szCs w:val="24"/>
        </w:rPr>
      </w:pPr>
      <w:r w:rsidRPr="00A45823">
        <w:t>1.1</w:t>
      </w:r>
      <w:r w:rsidRPr="00A45823">
        <w:rPr>
          <w:sz w:val="24"/>
          <w:szCs w:val="24"/>
        </w:rPr>
        <w:tab/>
      </w:r>
      <w:r w:rsidRPr="00A45823">
        <w:t>Purpose</w:t>
      </w:r>
      <w:r w:rsidRPr="00A45823">
        <w:tab/>
      </w:r>
      <w:r w:rsidRPr="00A45823">
        <w:fldChar w:fldCharType="begin"/>
      </w:r>
      <w:r w:rsidRPr="00A45823">
        <w:instrText xml:space="preserve"> PAGEREF _Toc6187928 \h </w:instrText>
      </w:r>
      <w:r w:rsidRPr="00A45823">
        <w:fldChar w:fldCharType="separate"/>
      </w:r>
      <w:r w:rsidR="00A45823">
        <w:rPr>
          <w:noProof/>
        </w:rPr>
        <w:t>4</w:t>
      </w:r>
      <w:r w:rsidRPr="00A45823">
        <w:fldChar w:fldCharType="end"/>
      </w:r>
    </w:p>
    <w:p w14:paraId="32BCE5A8" w14:textId="77777777" w:rsidR="00D67126" w:rsidRPr="00A45823" w:rsidRDefault="00D67126">
      <w:pPr>
        <w:pStyle w:val="TOC2"/>
        <w:tabs>
          <w:tab w:val="left" w:pos="1000"/>
        </w:tabs>
        <w:rPr>
          <w:sz w:val="24"/>
          <w:szCs w:val="24"/>
        </w:rPr>
      </w:pPr>
      <w:r w:rsidRPr="00A45823">
        <w:t>1.2</w:t>
      </w:r>
      <w:r w:rsidRPr="00A45823">
        <w:rPr>
          <w:sz w:val="24"/>
          <w:szCs w:val="24"/>
        </w:rPr>
        <w:tab/>
      </w:r>
      <w:r w:rsidRPr="00A45823">
        <w:t>Scope</w:t>
      </w:r>
      <w:r w:rsidRPr="00A45823">
        <w:tab/>
      </w:r>
      <w:r w:rsidRPr="00A45823">
        <w:fldChar w:fldCharType="begin"/>
      </w:r>
      <w:r w:rsidRPr="00A45823">
        <w:instrText xml:space="preserve"> PAGEREF _Toc6187929 \h </w:instrText>
      </w:r>
      <w:r w:rsidRPr="00A45823">
        <w:fldChar w:fldCharType="separate"/>
      </w:r>
      <w:r w:rsidR="00A45823">
        <w:rPr>
          <w:noProof/>
        </w:rPr>
        <w:t>4</w:t>
      </w:r>
      <w:r w:rsidRPr="00A45823">
        <w:fldChar w:fldCharType="end"/>
      </w:r>
    </w:p>
    <w:p w14:paraId="13C33C72" w14:textId="77777777" w:rsidR="00D67126" w:rsidRPr="00A45823" w:rsidRDefault="00D67126">
      <w:pPr>
        <w:pStyle w:val="TOC2"/>
        <w:tabs>
          <w:tab w:val="left" w:pos="1000"/>
        </w:tabs>
        <w:rPr>
          <w:sz w:val="24"/>
          <w:szCs w:val="24"/>
        </w:rPr>
      </w:pPr>
      <w:r w:rsidRPr="00A45823">
        <w:t>1.3</w:t>
      </w:r>
      <w:r w:rsidRPr="00A45823">
        <w:rPr>
          <w:sz w:val="24"/>
          <w:szCs w:val="24"/>
        </w:rPr>
        <w:tab/>
      </w:r>
      <w:r w:rsidRPr="00A45823">
        <w:t>Definitions, Acronyms, and Abbreviations</w:t>
      </w:r>
      <w:r w:rsidRPr="00A45823">
        <w:tab/>
      </w:r>
      <w:r w:rsidRPr="00A45823">
        <w:fldChar w:fldCharType="begin"/>
      </w:r>
      <w:r w:rsidRPr="00A45823">
        <w:instrText xml:space="preserve"> PAGEREF _Toc6187930 \h </w:instrText>
      </w:r>
      <w:r w:rsidRPr="00A45823">
        <w:fldChar w:fldCharType="separate"/>
      </w:r>
      <w:r w:rsidR="00A45823">
        <w:rPr>
          <w:noProof/>
        </w:rPr>
        <w:t>4</w:t>
      </w:r>
      <w:r w:rsidRPr="00A45823">
        <w:fldChar w:fldCharType="end"/>
      </w:r>
    </w:p>
    <w:p w14:paraId="43F28FCB" w14:textId="77777777" w:rsidR="00D67126" w:rsidRPr="00A45823" w:rsidRDefault="00D67126">
      <w:pPr>
        <w:pStyle w:val="TOC2"/>
        <w:tabs>
          <w:tab w:val="left" w:pos="1000"/>
        </w:tabs>
        <w:rPr>
          <w:sz w:val="24"/>
          <w:szCs w:val="24"/>
        </w:rPr>
      </w:pPr>
      <w:r w:rsidRPr="00A45823">
        <w:t>1.4</w:t>
      </w:r>
      <w:r w:rsidRPr="00A45823">
        <w:rPr>
          <w:sz w:val="24"/>
          <w:szCs w:val="24"/>
        </w:rPr>
        <w:tab/>
      </w:r>
      <w:r w:rsidRPr="00A45823">
        <w:t>References</w:t>
      </w:r>
      <w:r w:rsidRPr="00A45823">
        <w:tab/>
      </w:r>
      <w:r w:rsidRPr="00A45823">
        <w:fldChar w:fldCharType="begin"/>
      </w:r>
      <w:r w:rsidRPr="00A45823">
        <w:instrText xml:space="preserve"> PAGEREF _Toc6187931 \h </w:instrText>
      </w:r>
      <w:r w:rsidRPr="00A45823">
        <w:fldChar w:fldCharType="separate"/>
      </w:r>
      <w:r w:rsidR="00A45823">
        <w:rPr>
          <w:noProof/>
        </w:rPr>
        <w:t>4</w:t>
      </w:r>
      <w:r w:rsidRPr="00A45823">
        <w:fldChar w:fldCharType="end"/>
      </w:r>
    </w:p>
    <w:p w14:paraId="4B83494B" w14:textId="77777777" w:rsidR="00D67126" w:rsidRPr="00A45823" w:rsidRDefault="00D67126">
      <w:pPr>
        <w:pStyle w:val="TOC2"/>
        <w:tabs>
          <w:tab w:val="left" w:pos="1000"/>
        </w:tabs>
        <w:rPr>
          <w:sz w:val="24"/>
          <w:szCs w:val="24"/>
        </w:rPr>
      </w:pPr>
      <w:r w:rsidRPr="00A45823">
        <w:t>1.5</w:t>
      </w:r>
      <w:r w:rsidRPr="00A45823">
        <w:rPr>
          <w:sz w:val="24"/>
          <w:szCs w:val="24"/>
        </w:rPr>
        <w:tab/>
      </w:r>
      <w:r w:rsidRPr="00A45823">
        <w:t>Overview</w:t>
      </w:r>
      <w:r w:rsidRPr="00A45823">
        <w:tab/>
      </w:r>
      <w:r w:rsidRPr="00A45823">
        <w:fldChar w:fldCharType="begin"/>
      </w:r>
      <w:r w:rsidRPr="00A45823">
        <w:instrText xml:space="preserve"> PAGEREF _Toc6187932 \h </w:instrText>
      </w:r>
      <w:r w:rsidRPr="00A45823">
        <w:fldChar w:fldCharType="separate"/>
      </w:r>
      <w:r w:rsidR="00A45823">
        <w:rPr>
          <w:noProof/>
        </w:rPr>
        <w:t>4</w:t>
      </w:r>
      <w:r w:rsidRPr="00A45823">
        <w:fldChar w:fldCharType="end"/>
      </w:r>
    </w:p>
    <w:p w14:paraId="069FA754" w14:textId="77777777" w:rsidR="00D67126" w:rsidRPr="00A45823" w:rsidRDefault="00D67126">
      <w:pPr>
        <w:pStyle w:val="TOC1"/>
        <w:tabs>
          <w:tab w:val="left" w:pos="432"/>
        </w:tabs>
        <w:rPr>
          <w:sz w:val="24"/>
          <w:szCs w:val="24"/>
        </w:rPr>
      </w:pPr>
      <w:r w:rsidRPr="00A45823">
        <w:t>2.</w:t>
      </w:r>
      <w:r w:rsidRPr="00A45823">
        <w:rPr>
          <w:sz w:val="24"/>
          <w:szCs w:val="24"/>
        </w:rPr>
        <w:tab/>
      </w:r>
      <w:r w:rsidRPr="00A45823">
        <w:t>Architectural Representation</w:t>
      </w:r>
      <w:r w:rsidRPr="00A45823">
        <w:tab/>
      </w:r>
      <w:r w:rsidRPr="00A45823">
        <w:fldChar w:fldCharType="begin"/>
      </w:r>
      <w:r w:rsidRPr="00A45823">
        <w:instrText xml:space="preserve"> PAGEREF _Toc6187933 \h </w:instrText>
      </w:r>
      <w:r w:rsidRPr="00A45823">
        <w:fldChar w:fldCharType="separate"/>
      </w:r>
      <w:r w:rsidR="00A45823">
        <w:rPr>
          <w:noProof/>
        </w:rPr>
        <w:t>4</w:t>
      </w:r>
      <w:r w:rsidRPr="00A45823">
        <w:fldChar w:fldCharType="end"/>
      </w:r>
    </w:p>
    <w:p w14:paraId="35E2F644" w14:textId="77777777" w:rsidR="00D67126" w:rsidRPr="00A45823" w:rsidRDefault="00D67126">
      <w:pPr>
        <w:pStyle w:val="TOC1"/>
        <w:tabs>
          <w:tab w:val="left" w:pos="432"/>
        </w:tabs>
        <w:rPr>
          <w:sz w:val="24"/>
          <w:szCs w:val="24"/>
        </w:rPr>
      </w:pPr>
      <w:r w:rsidRPr="00A45823">
        <w:t>3.</w:t>
      </w:r>
      <w:r w:rsidRPr="00A45823">
        <w:rPr>
          <w:sz w:val="24"/>
          <w:szCs w:val="24"/>
        </w:rPr>
        <w:tab/>
      </w:r>
      <w:r w:rsidRPr="00A45823">
        <w:t>Architectural Goals and Constraints</w:t>
      </w:r>
      <w:r w:rsidRPr="00A45823">
        <w:tab/>
      </w:r>
      <w:r w:rsidRPr="00A45823">
        <w:fldChar w:fldCharType="begin"/>
      </w:r>
      <w:r w:rsidRPr="00A45823">
        <w:instrText xml:space="preserve"> PAGEREF _Toc6187934 \h </w:instrText>
      </w:r>
      <w:r w:rsidRPr="00A45823">
        <w:fldChar w:fldCharType="separate"/>
      </w:r>
      <w:r w:rsidR="00A45823">
        <w:rPr>
          <w:noProof/>
        </w:rPr>
        <w:t>4</w:t>
      </w:r>
      <w:r w:rsidRPr="00A45823">
        <w:fldChar w:fldCharType="end"/>
      </w:r>
    </w:p>
    <w:p w14:paraId="5F0E63BF" w14:textId="77777777" w:rsidR="00D67126" w:rsidRPr="00A45823" w:rsidRDefault="00D67126">
      <w:pPr>
        <w:pStyle w:val="TOC1"/>
        <w:tabs>
          <w:tab w:val="left" w:pos="432"/>
        </w:tabs>
        <w:rPr>
          <w:sz w:val="24"/>
          <w:szCs w:val="24"/>
        </w:rPr>
      </w:pPr>
      <w:r w:rsidRPr="00A45823">
        <w:t>4.</w:t>
      </w:r>
      <w:r w:rsidRPr="00A45823">
        <w:rPr>
          <w:sz w:val="24"/>
          <w:szCs w:val="24"/>
        </w:rPr>
        <w:tab/>
      </w:r>
      <w:r w:rsidRPr="00A45823">
        <w:t>Use-Case View</w:t>
      </w:r>
      <w:r w:rsidRPr="00A45823">
        <w:tab/>
      </w:r>
      <w:r w:rsidRPr="00A45823">
        <w:fldChar w:fldCharType="begin"/>
      </w:r>
      <w:r w:rsidRPr="00A45823">
        <w:instrText xml:space="preserve"> PAGEREF _Toc6187935 \h </w:instrText>
      </w:r>
      <w:r w:rsidRPr="00A45823">
        <w:fldChar w:fldCharType="separate"/>
      </w:r>
      <w:r w:rsidR="00A45823">
        <w:rPr>
          <w:noProof/>
        </w:rPr>
        <w:t>4</w:t>
      </w:r>
      <w:r w:rsidRPr="00A45823">
        <w:fldChar w:fldCharType="end"/>
      </w:r>
    </w:p>
    <w:p w14:paraId="46157672" w14:textId="77777777" w:rsidR="00D67126" w:rsidRPr="00A45823" w:rsidRDefault="00D67126">
      <w:pPr>
        <w:pStyle w:val="TOC2"/>
        <w:tabs>
          <w:tab w:val="left" w:pos="1000"/>
        </w:tabs>
        <w:rPr>
          <w:sz w:val="24"/>
          <w:szCs w:val="24"/>
        </w:rPr>
      </w:pPr>
      <w:r w:rsidRPr="00A45823">
        <w:t>4.1</w:t>
      </w:r>
      <w:r w:rsidRPr="00A45823">
        <w:rPr>
          <w:sz w:val="24"/>
          <w:szCs w:val="24"/>
        </w:rPr>
        <w:tab/>
      </w:r>
      <w:r w:rsidRPr="00A45823">
        <w:t>Use-Case Realizations</w:t>
      </w:r>
      <w:r w:rsidRPr="00A45823">
        <w:tab/>
      </w:r>
      <w:r w:rsidRPr="00A45823">
        <w:fldChar w:fldCharType="begin"/>
      </w:r>
      <w:r w:rsidRPr="00A45823">
        <w:instrText xml:space="preserve"> PAGEREF _Toc6187936 \h </w:instrText>
      </w:r>
      <w:r w:rsidRPr="00A45823">
        <w:fldChar w:fldCharType="separate"/>
      </w:r>
      <w:r w:rsidR="00A45823">
        <w:rPr>
          <w:noProof/>
        </w:rPr>
        <w:t>5</w:t>
      </w:r>
      <w:r w:rsidRPr="00A45823">
        <w:fldChar w:fldCharType="end"/>
      </w:r>
    </w:p>
    <w:p w14:paraId="406DC802" w14:textId="77777777" w:rsidR="00D67126" w:rsidRPr="00A45823" w:rsidRDefault="00D67126">
      <w:pPr>
        <w:pStyle w:val="TOC1"/>
        <w:tabs>
          <w:tab w:val="left" w:pos="432"/>
        </w:tabs>
        <w:rPr>
          <w:sz w:val="24"/>
          <w:szCs w:val="24"/>
        </w:rPr>
      </w:pPr>
      <w:r w:rsidRPr="00A45823">
        <w:t>5.</w:t>
      </w:r>
      <w:r w:rsidRPr="00A45823">
        <w:rPr>
          <w:sz w:val="24"/>
          <w:szCs w:val="24"/>
        </w:rPr>
        <w:tab/>
      </w:r>
      <w:r w:rsidRPr="00A45823">
        <w:t>Logical View</w:t>
      </w:r>
      <w:r w:rsidRPr="00A45823">
        <w:tab/>
      </w:r>
      <w:r w:rsidRPr="00A45823">
        <w:fldChar w:fldCharType="begin"/>
      </w:r>
      <w:r w:rsidRPr="00A45823">
        <w:instrText xml:space="preserve"> PAGEREF _Toc6187937 \h </w:instrText>
      </w:r>
      <w:r w:rsidRPr="00A45823">
        <w:fldChar w:fldCharType="separate"/>
      </w:r>
      <w:r w:rsidR="00A45823">
        <w:rPr>
          <w:noProof/>
        </w:rPr>
        <w:t>5</w:t>
      </w:r>
      <w:r w:rsidRPr="00A45823">
        <w:fldChar w:fldCharType="end"/>
      </w:r>
    </w:p>
    <w:p w14:paraId="4E9ED156" w14:textId="77777777" w:rsidR="00D67126" w:rsidRPr="00A45823" w:rsidRDefault="00D67126">
      <w:pPr>
        <w:pStyle w:val="TOC2"/>
        <w:tabs>
          <w:tab w:val="left" w:pos="1000"/>
        </w:tabs>
        <w:rPr>
          <w:sz w:val="24"/>
          <w:szCs w:val="24"/>
        </w:rPr>
      </w:pPr>
      <w:r w:rsidRPr="00A45823">
        <w:t>5.1</w:t>
      </w:r>
      <w:r w:rsidRPr="00A45823">
        <w:rPr>
          <w:sz w:val="24"/>
          <w:szCs w:val="24"/>
        </w:rPr>
        <w:tab/>
      </w:r>
      <w:r w:rsidRPr="00A45823">
        <w:t>Overview</w:t>
      </w:r>
      <w:r w:rsidRPr="00A45823">
        <w:tab/>
      </w:r>
      <w:r w:rsidRPr="00A45823">
        <w:fldChar w:fldCharType="begin"/>
      </w:r>
      <w:r w:rsidRPr="00A45823">
        <w:instrText xml:space="preserve"> PAGEREF _Toc6187938 \h </w:instrText>
      </w:r>
      <w:r w:rsidRPr="00A45823">
        <w:fldChar w:fldCharType="separate"/>
      </w:r>
      <w:r w:rsidR="00A45823">
        <w:rPr>
          <w:noProof/>
        </w:rPr>
        <w:t>5</w:t>
      </w:r>
      <w:r w:rsidRPr="00A45823">
        <w:fldChar w:fldCharType="end"/>
      </w:r>
    </w:p>
    <w:p w14:paraId="3DD1BD90" w14:textId="77777777" w:rsidR="00D67126" w:rsidRPr="00A45823" w:rsidRDefault="00D67126">
      <w:pPr>
        <w:pStyle w:val="TOC2"/>
        <w:tabs>
          <w:tab w:val="left" w:pos="1000"/>
        </w:tabs>
        <w:rPr>
          <w:sz w:val="24"/>
          <w:szCs w:val="24"/>
        </w:rPr>
      </w:pPr>
      <w:r w:rsidRPr="00A45823">
        <w:t>5.2</w:t>
      </w:r>
      <w:r w:rsidRPr="00A45823">
        <w:rPr>
          <w:sz w:val="24"/>
          <w:szCs w:val="24"/>
        </w:rPr>
        <w:tab/>
      </w:r>
      <w:r w:rsidRPr="00A45823">
        <w:t>Architecturally Significant Design Packages</w:t>
      </w:r>
      <w:r w:rsidRPr="00A45823">
        <w:tab/>
      </w:r>
      <w:r w:rsidRPr="00A45823">
        <w:fldChar w:fldCharType="begin"/>
      </w:r>
      <w:r w:rsidRPr="00A45823">
        <w:instrText xml:space="preserve"> PAGEREF _Toc6187939 \h </w:instrText>
      </w:r>
      <w:r w:rsidRPr="00A45823">
        <w:fldChar w:fldCharType="separate"/>
      </w:r>
      <w:r w:rsidR="00A45823">
        <w:rPr>
          <w:noProof/>
        </w:rPr>
        <w:t>5</w:t>
      </w:r>
      <w:r w:rsidRPr="00A45823">
        <w:fldChar w:fldCharType="end"/>
      </w:r>
    </w:p>
    <w:p w14:paraId="326217AD" w14:textId="77777777" w:rsidR="00D67126" w:rsidRPr="00A45823" w:rsidRDefault="00D67126">
      <w:pPr>
        <w:pStyle w:val="TOC1"/>
        <w:tabs>
          <w:tab w:val="left" w:pos="432"/>
        </w:tabs>
        <w:rPr>
          <w:sz w:val="24"/>
          <w:szCs w:val="24"/>
        </w:rPr>
      </w:pPr>
      <w:r w:rsidRPr="00A45823">
        <w:t>6.</w:t>
      </w:r>
      <w:r w:rsidRPr="00A45823">
        <w:rPr>
          <w:sz w:val="24"/>
          <w:szCs w:val="24"/>
        </w:rPr>
        <w:tab/>
      </w:r>
      <w:r w:rsidRPr="00A45823">
        <w:t>Interface Description</w:t>
      </w:r>
      <w:r w:rsidRPr="00A45823">
        <w:tab/>
      </w:r>
      <w:r w:rsidRPr="00A45823">
        <w:fldChar w:fldCharType="begin"/>
      </w:r>
      <w:r w:rsidRPr="00A45823">
        <w:instrText xml:space="preserve"> PAGEREF _Toc6187940 \h </w:instrText>
      </w:r>
      <w:r w:rsidRPr="00A45823">
        <w:fldChar w:fldCharType="separate"/>
      </w:r>
      <w:r w:rsidR="00A45823">
        <w:rPr>
          <w:noProof/>
        </w:rPr>
        <w:t>5</w:t>
      </w:r>
      <w:r w:rsidRPr="00A45823">
        <w:fldChar w:fldCharType="end"/>
      </w:r>
    </w:p>
    <w:p w14:paraId="783323EE" w14:textId="77777777" w:rsidR="00D67126" w:rsidRPr="00A45823" w:rsidRDefault="00D67126">
      <w:pPr>
        <w:pStyle w:val="TOC1"/>
        <w:tabs>
          <w:tab w:val="left" w:pos="432"/>
        </w:tabs>
        <w:rPr>
          <w:sz w:val="24"/>
          <w:szCs w:val="24"/>
        </w:rPr>
      </w:pPr>
      <w:r w:rsidRPr="00A45823">
        <w:t>7.</w:t>
      </w:r>
      <w:r w:rsidRPr="00A45823">
        <w:rPr>
          <w:sz w:val="24"/>
          <w:szCs w:val="24"/>
        </w:rPr>
        <w:tab/>
      </w:r>
      <w:r w:rsidRPr="00A45823">
        <w:t>Size and Performance</w:t>
      </w:r>
      <w:r w:rsidRPr="00A45823">
        <w:tab/>
      </w:r>
      <w:r w:rsidRPr="00A45823">
        <w:fldChar w:fldCharType="begin"/>
      </w:r>
      <w:r w:rsidRPr="00A45823">
        <w:instrText xml:space="preserve"> PAGEREF _Toc6187941 \h </w:instrText>
      </w:r>
      <w:r w:rsidRPr="00A45823">
        <w:fldChar w:fldCharType="separate"/>
      </w:r>
      <w:r w:rsidR="00A45823">
        <w:rPr>
          <w:noProof/>
        </w:rPr>
        <w:t>5</w:t>
      </w:r>
      <w:r w:rsidRPr="00A45823">
        <w:fldChar w:fldCharType="end"/>
      </w:r>
    </w:p>
    <w:p w14:paraId="5CF66ABA" w14:textId="77777777" w:rsidR="00D67126" w:rsidRPr="00A45823" w:rsidRDefault="00D67126">
      <w:pPr>
        <w:pStyle w:val="TOC1"/>
        <w:tabs>
          <w:tab w:val="left" w:pos="432"/>
        </w:tabs>
        <w:rPr>
          <w:sz w:val="24"/>
          <w:szCs w:val="24"/>
        </w:rPr>
      </w:pPr>
      <w:r w:rsidRPr="00A45823">
        <w:t>8.</w:t>
      </w:r>
      <w:r w:rsidRPr="00A45823">
        <w:rPr>
          <w:sz w:val="24"/>
          <w:szCs w:val="24"/>
        </w:rPr>
        <w:tab/>
      </w:r>
      <w:r w:rsidRPr="00A45823">
        <w:t>Quality</w:t>
      </w:r>
      <w:r w:rsidRPr="00A45823">
        <w:tab/>
      </w:r>
      <w:r w:rsidRPr="00A45823">
        <w:fldChar w:fldCharType="begin"/>
      </w:r>
      <w:r w:rsidRPr="00A45823">
        <w:instrText xml:space="preserve"> PAGEREF _Toc6187942 \h </w:instrText>
      </w:r>
      <w:r w:rsidRPr="00A45823">
        <w:fldChar w:fldCharType="separate"/>
      </w:r>
      <w:r w:rsidR="00A45823">
        <w:rPr>
          <w:noProof/>
        </w:rPr>
        <w:t>5</w:t>
      </w:r>
      <w:r w:rsidRPr="00A45823">
        <w:fldChar w:fldCharType="end"/>
      </w:r>
    </w:p>
    <w:p w14:paraId="746958C7" w14:textId="77777777" w:rsidR="00D67126" w:rsidRPr="00A45823" w:rsidRDefault="00D67126">
      <w:pPr>
        <w:pStyle w:val="Title"/>
      </w:pPr>
      <w:r w:rsidRPr="00A45823">
        <w:fldChar w:fldCharType="end"/>
      </w:r>
      <w:r w:rsidRPr="00A45823">
        <w:br w:type="page"/>
      </w:r>
      <w:fldSimple w:instr=" TITLE  \* MERGEFORMAT ">
        <w:r w:rsidR="00CE44AF">
          <w:t>Software Architecture Document</w:t>
        </w:r>
      </w:fldSimple>
      <w:r w:rsidRPr="00A45823">
        <w:t xml:space="preserve"> </w:t>
      </w:r>
    </w:p>
    <w:p w14:paraId="087FCA20" w14:textId="77777777" w:rsidR="00D67126" w:rsidRPr="00A45823" w:rsidRDefault="00D67126">
      <w:pPr>
        <w:pStyle w:val="Heading1"/>
      </w:pPr>
      <w:bookmarkStart w:id="0" w:name="_Toc456598586"/>
      <w:bookmarkStart w:id="1" w:name="_Toc6187927"/>
      <w:r w:rsidRPr="00A45823">
        <w:t>Introduction</w:t>
      </w:r>
      <w:bookmarkEnd w:id="0"/>
      <w:bookmarkEnd w:id="1"/>
    </w:p>
    <w:p w14:paraId="2979DC9B" w14:textId="77777777" w:rsidR="00D67126" w:rsidRPr="00A45823" w:rsidRDefault="00D67126">
      <w:pPr>
        <w:pStyle w:val="InfoBlue"/>
      </w:pPr>
      <w:r w:rsidRPr="00A45823">
        <w:t xml:space="preserve">[The introduction of the </w:t>
      </w:r>
      <w:r w:rsidRPr="00A45823">
        <w:rPr>
          <w:rStyle w:val="Strong"/>
        </w:rPr>
        <w:t>Software Architecture Document</w:t>
      </w:r>
      <w:r w:rsidRPr="00A45823">
        <w:t xml:space="preserve"> provides an overview of the entire </w:t>
      </w:r>
      <w:r w:rsidRPr="00A45823">
        <w:rPr>
          <w:rStyle w:val="Strong"/>
        </w:rPr>
        <w:t>Software Architecture Document</w:t>
      </w:r>
      <w:r w:rsidRPr="00A45823">
        <w:t xml:space="preserve">. It includes the purpose, scope, definitions, acronyms, abbreviations, references, and overview of the </w:t>
      </w:r>
      <w:r w:rsidRPr="00A45823">
        <w:rPr>
          <w:rStyle w:val="Strong"/>
        </w:rPr>
        <w:t>Software Architecture Document</w:t>
      </w:r>
      <w:r w:rsidRPr="00A45823">
        <w:t>.]</w:t>
      </w:r>
    </w:p>
    <w:p w14:paraId="4310FBE0" w14:textId="77777777" w:rsidR="00D67126" w:rsidRPr="00A45823" w:rsidRDefault="00D67126">
      <w:pPr>
        <w:pStyle w:val="Heading2"/>
      </w:pPr>
      <w:bookmarkStart w:id="2" w:name="_Toc456598587"/>
      <w:bookmarkStart w:id="3" w:name="_Toc6187928"/>
      <w:r w:rsidRPr="00A45823">
        <w:t>Purpose</w:t>
      </w:r>
      <w:bookmarkEnd w:id="2"/>
      <w:bookmarkEnd w:id="3"/>
    </w:p>
    <w:p w14:paraId="7D9BAAD8" w14:textId="77777777" w:rsidR="00D67126" w:rsidRPr="00A45823" w:rsidRDefault="00D67126">
      <w:pPr>
        <w:pStyle w:val="InfoBlue"/>
      </w:pPr>
      <w:bookmarkStart w:id="4" w:name="_Toc456598588"/>
      <w:r w:rsidRPr="00A45823">
        <w:t xml:space="preserve">[This document provides a comprehensive architectural overview of the system, using </w:t>
      </w:r>
      <w:proofErr w:type="gramStart"/>
      <w:r w:rsidRPr="00A45823">
        <w:t>a number of</w:t>
      </w:r>
      <w:proofErr w:type="gramEnd"/>
      <w:r w:rsidRPr="00A45823">
        <w:t xml:space="preserve"> different architectural views to depict different aspects of the system. It is intended to capture and convey the significant architectural decisions which have been made on the system.]</w:t>
      </w:r>
    </w:p>
    <w:p w14:paraId="57F624F1" w14:textId="77777777" w:rsidR="00D67126" w:rsidRPr="00A45823" w:rsidRDefault="00D67126">
      <w:pPr>
        <w:ind w:left="720"/>
      </w:pPr>
    </w:p>
    <w:p w14:paraId="18F410CA" w14:textId="77777777" w:rsidR="00D67126" w:rsidRPr="00A45823" w:rsidRDefault="00D67126">
      <w:pPr>
        <w:pStyle w:val="InfoBlue"/>
      </w:pPr>
      <w:r w:rsidRPr="00A45823">
        <w:t xml:space="preserve">[This section defines the role or purpose of the </w:t>
      </w:r>
      <w:r w:rsidRPr="00A45823">
        <w:rPr>
          <w:rStyle w:val="Strong"/>
        </w:rPr>
        <w:t>Software Architecture Document</w:t>
      </w:r>
      <w:r w:rsidRPr="00A45823">
        <w:t xml:space="preserve">, in the overall project documentation, and briefly describes the structure of the document. The specific </w:t>
      </w:r>
      <w:r w:rsidR="00A45823" w:rsidRPr="00A45823">
        <w:t>audiences for the document are</w:t>
      </w:r>
      <w:r w:rsidRPr="00A45823">
        <w:t xml:space="preserve"> identified, with an indication of how they are expected to use the document.]</w:t>
      </w:r>
    </w:p>
    <w:p w14:paraId="6634C3B0" w14:textId="77777777" w:rsidR="00D67126" w:rsidRPr="00A45823" w:rsidRDefault="00D67126">
      <w:pPr>
        <w:pStyle w:val="Heading2"/>
      </w:pPr>
      <w:bookmarkStart w:id="5" w:name="_Toc6187929"/>
      <w:r w:rsidRPr="00A45823">
        <w:t>Scope</w:t>
      </w:r>
      <w:bookmarkEnd w:id="4"/>
      <w:bookmarkEnd w:id="5"/>
    </w:p>
    <w:p w14:paraId="11441A85" w14:textId="77777777" w:rsidR="00D67126" w:rsidRPr="00A45823" w:rsidRDefault="00D67126">
      <w:pPr>
        <w:pStyle w:val="InfoBlue"/>
      </w:pPr>
      <w:bookmarkStart w:id="6" w:name="_Toc456598589"/>
      <w:r w:rsidRPr="00A45823">
        <w:t>[A brief description of what the Software Architecture Document applies to; what is affected or influenced by this document.]</w:t>
      </w:r>
    </w:p>
    <w:p w14:paraId="7CBA2326" w14:textId="77777777" w:rsidR="00D67126" w:rsidRPr="00A45823" w:rsidRDefault="00D67126">
      <w:pPr>
        <w:pStyle w:val="Heading2"/>
      </w:pPr>
      <w:bookmarkStart w:id="7" w:name="_Toc6187930"/>
      <w:r w:rsidRPr="00A45823">
        <w:t>Definitions, Acronyms, and Abbreviations</w:t>
      </w:r>
      <w:bookmarkEnd w:id="6"/>
      <w:bookmarkEnd w:id="7"/>
    </w:p>
    <w:p w14:paraId="0BE369E9" w14:textId="77777777" w:rsidR="00D67126" w:rsidRPr="00A45823" w:rsidRDefault="00D67126">
      <w:pPr>
        <w:pStyle w:val="InfoBlue"/>
      </w:pPr>
      <w:r w:rsidRPr="00A45823">
        <w:t xml:space="preserve">[This subsection provides the definitions of all terms, acronyms, and abbreviations required to properly interpret the </w:t>
      </w:r>
      <w:r w:rsidRPr="00A45823">
        <w:rPr>
          <w:rStyle w:val="Strong"/>
        </w:rPr>
        <w:t>Software Architecture Document</w:t>
      </w:r>
      <w:r w:rsidRPr="00A45823">
        <w:t>.  This information may be provided by reference to the project’s Glossary.]</w:t>
      </w:r>
    </w:p>
    <w:p w14:paraId="2E62C1EC" w14:textId="77777777" w:rsidR="00D67126" w:rsidRPr="00A45823" w:rsidRDefault="00D67126">
      <w:pPr>
        <w:pStyle w:val="Heading2"/>
      </w:pPr>
      <w:bookmarkStart w:id="8" w:name="_Toc456598590"/>
      <w:bookmarkStart w:id="9" w:name="_Toc6187931"/>
      <w:r w:rsidRPr="00A45823">
        <w:t>References</w:t>
      </w:r>
      <w:bookmarkEnd w:id="8"/>
      <w:bookmarkEnd w:id="9"/>
    </w:p>
    <w:p w14:paraId="1DB65001" w14:textId="77777777" w:rsidR="00D67126" w:rsidRPr="00A45823" w:rsidRDefault="00D67126">
      <w:pPr>
        <w:pStyle w:val="InfoBlue"/>
      </w:pPr>
      <w:r w:rsidRPr="00A45823">
        <w:t xml:space="preserve">[This subsection provides a complete list of all documents referenced elsewhere in the </w:t>
      </w:r>
      <w:r w:rsidRPr="00A45823">
        <w:rPr>
          <w:rStyle w:val="Strong"/>
        </w:rPr>
        <w:t>Software Architecture Document</w:t>
      </w:r>
      <w:r w:rsidRPr="00A45823">
        <w:t>. Identify each document by title, report number (if applicable), date, and publishing organization. Specify the sources from which the references can be obtained. This information may be provided by reference to an appendix or to another document.]</w:t>
      </w:r>
    </w:p>
    <w:p w14:paraId="762804F6" w14:textId="77777777" w:rsidR="00D67126" w:rsidRPr="00A45823" w:rsidRDefault="00D67126">
      <w:pPr>
        <w:pStyle w:val="Heading2"/>
      </w:pPr>
      <w:bookmarkStart w:id="10" w:name="_Toc456598591"/>
      <w:bookmarkStart w:id="11" w:name="_Toc6187932"/>
      <w:r w:rsidRPr="00A45823">
        <w:t>Overview</w:t>
      </w:r>
      <w:bookmarkEnd w:id="10"/>
      <w:bookmarkEnd w:id="11"/>
    </w:p>
    <w:p w14:paraId="78533FF5" w14:textId="77777777" w:rsidR="00D67126" w:rsidRPr="00A45823" w:rsidRDefault="00D67126">
      <w:pPr>
        <w:pStyle w:val="InfoBlue"/>
      </w:pPr>
      <w:r w:rsidRPr="00A45823">
        <w:t xml:space="preserve">[This subsection describes what the rest of the </w:t>
      </w:r>
      <w:r w:rsidRPr="00A45823">
        <w:rPr>
          <w:rStyle w:val="Strong"/>
        </w:rPr>
        <w:t>Software Architecture Document</w:t>
      </w:r>
      <w:r w:rsidRPr="00A45823">
        <w:t xml:space="preserve"> contains and explains how the </w:t>
      </w:r>
      <w:r w:rsidRPr="00A45823">
        <w:rPr>
          <w:rStyle w:val="Strong"/>
        </w:rPr>
        <w:t>Software Architecture Document</w:t>
      </w:r>
      <w:r w:rsidRPr="00A45823">
        <w:t xml:space="preserve"> is organized.]</w:t>
      </w:r>
    </w:p>
    <w:p w14:paraId="2CC99E1B" w14:textId="77777777" w:rsidR="00D67126" w:rsidRPr="00A45823" w:rsidRDefault="00D67126">
      <w:pPr>
        <w:pStyle w:val="Heading1"/>
      </w:pPr>
      <w:bookmarkStart w:id="12" w:name="_Toc6187933"/>
      <w:r w:rsidRPr="00A45823">
        <w:t>Architectural Representation</w:t>
      </w:r>
      <w:bookmarkEnd w:id="12"/>
      <w:r w:rsidRPr="00A45823">
        <w:t xml:space="preserve"> </w:t>
      </w:r>
    </w:p>
    <w:p w14:paraId="4DC32E46" w14:textId="77777777" w:rsidR="00D67126" w:rsidRPr="00A45823" w:rsidRDefault="00D67126">
      <w:pPr>
        <w:pStyle w:val="InfoBlue"/>
      </w:pPr>
      <w:r w:rsidRPr="00A45823">
        <w:t>[This section describes what software architecture is for the current system, and how it is represented. It enumerates the views that are necessary, and for each view, explains what types of model elements it contains.]</w:t>
      </w:r>
    </w:p>
    <w:p w14:paraId="53D323AC" w14:textId="77777777" w:rsidR="00D67126" w:rsidRPr="00A45823" w:rsidRDefault="00D67126">
      <w:pPr>
        <w:pStyle w:val="Heading1"/>
      </w:pPr>
      <w:bookmarkStart w:id="13" w:name="_Toc6187934"/>
      <w:r w:rsidRPr="00A45823">
        <w:t>Architectural Goals and Constraints</w:t>
      </w:r>
      <w:bookmarkEnd w:id="13"/>
      <w:r w:rsidRPr="00A45823">
        <w:t xml:space="preserve"> </w:t>
      </w:r>
    </w:p>
    <w:p w14:paraId="660C5B11" w14:textId="77777777" w:rsidR="00D67126" w:rsidRPr="00A45823" w:rsidRDefault="00D67126">
      <w:pPr>
        <w:pStyle w:val="InfoBlue"/>
      </w:pPr>
      <w:r w:rsidRPr="00A45823">
        <w:t xml:space="preserve">[This section describes the software requirements and objectives that have some significant impact on the </w:t>
      </w:r>
      <w:proofErr w:type="gramStart"/>
      <w:r w:rsidRPr="00A45823">
        <w:t>architecture;</w:t>
      </w:r>
      <w:proofErr w:type="gramEnd"/>
      <w:r w:rsidRPr="00A45823">
        <w:t xml:space="preserve"> for example, safety, security, privacy, use of an off-the-shelf product, portability, distribution, and reuse. It also captures the special constraints that may </w:t>
      </w:r>
      <w:proofErr w:type="gramStart"/>
      <w:r w:rsidRPr="00A45823">
        <w:t>apply:</w:t>
      </w:r>
      <w:proofErr w:type="gramEnd"/>
      <w:r w:rsidRPr="00A45823">
        <w:t xml:space="preserve"> design and implementation strategy, development tools, team structure, schedule, legacy code, and so on.]</w:t>
      </w:r>
    </w:p>
    <w:p w14:paraId="030E965D" w14:textId="77777777" w:rsidR="00D67126" w:rsidRPr="00CE44AF" w:rsidRDefault="00D67126">
      <w:pPr>
        <w:pStyle w:val="Heading1"/>
        <w:rPr>
          <w:highlight w:val="yellow"/>
        </w:rPr>
      </w:pPr>
      <w:bookmarkStart w:id="14" w:name="_Toc6187935"/>
      <w:r w:rsidRPr="00CE44AF">
        <w:rPr>
          <w:highlight w:val="yellow"/>
        </w:rPr>
        <w:t>Use-Case View</w:t>
      </w:r>
      <w:bookmarkEnd w:id="14"/>
      <w:r w:rsidRPr="00CE44AF">
        <w:rPr>
          <w:highlight w:val="yellow"/>
        </w:rPr>
        <w:t xml:space="preserve"> </w:t>
      </w:r>
    </w:p>
    <w:p w14:paraId="61AB1293" w14:textId="77777777" w:rsidR="00D67126" w:rsidRPr="00A45823" w:rsidRDefault="00D67126">
      <w:pPr>
        <w:pStyle w:val="InfoBlue"/>
      </w:pPr>
      <w:r w:rsidRPr="00CE44AF">
        <w:rPr>
          <w:highlight w:val="yellow"/>
        </w:rPr>
        <w:t xml:space="preserve">[This section lists use cases or scenarios from the use-case model if they represent some significant, central functionality of the final system, or if they have a large architectural coverage—they exercise many </w:t>
      </w:r>
      <w:r w:rsidRPr="00CE44AF">
        <w:rPr>
          <w:highlight w:val="yellow"/>
        </w:rPr>
        <w:lastRenderedPageBreak/>
        <w:t>architectural elements or if they stress or illustrate a specific, delicate point of the architecture.]</w:t>
      </w:r>
    </w:p>
    <w:p w14:paraId="7AF4725C" w14:textId="77777777" w:rsidR="00D67126" w:rsidRPr="00CE44AF" w:rsidRDefault="00D67126">
      <w:pPr>
        <w:pStyle w:val="Heading2"/>
        <w:rPr>
          <w:highlight w:val="yellow"/>
        </w:rPr>
      </w:pPr>
      <w:bookmarkStart w:id="15" w:name="_Toc6187936"/>
      <w:r w:rsidRPr="00CE44AF">
        <w:rPr>
          <w:highlight w:val="yellow"/>
        </w:rPr>
        <w:t>Use-Case Realizations</w:t>
      </w:r>
      <w:bookmarkEnd w:id="15"/>
    </w:p>
    <w:p w14:paraId="0ED425EA" w14:textId="77777777" w:rsidR="00D67126" w:rsidRPr="00A45823" w:rsidRDefault="00D67126">
      <w:pPr>
        <w:pStyle w:val="InfoBlue"/>
      </w:pPr>
      <w:r w:rsidRPr="00CE44AF">
        <w:rPr>
          <w:highlight w:val="yellow"/>
        </w:rPr>
        <w:t xml:space="preserve">[This section illustrates how the software actually works by giving a few selected use-case (or scenario) </w:t>
      </w:r>
      <w:proofErr w:type="gramStart"/>
      <w:r w:rsidRPr="00CE44AF">
        <w:rPr>
          <w:highlight w:val="yellow"/>
        </w:rPr>
        <w:t>realizations, and</w:t>
      </w:r>
      <w:proofErr w:type="gramEnd"/>
      <w:r w:rsidRPr="00CE44AF">
        <w:rPr>
          <w:highlight w:val="yellow"/>
        </w:rPr>
        <w:t xml:space="preserve"> explains how the various design model elements contribute to their functionality. If a Use-Case Realization Document is available, refer to it in this section.]</w:t>
      </w:r>
    </w:p>
    <w:p w14:paraId="7BBF4A76" w14:textId="77777777" w:rsidR="00D67126" w:rsidRPr="00A45823" w:rsidRDefault="00D67126"/>
    <w:p w14:paraId="74988381" w14:textId="77777777" w:rsidR="00D67126" w:rsidRPr="00A45823" w:rsidRDefault="00D67126">
      <w:pPr>
        <w:pStyle w:val="Heading1"/>
      </w:pPr>
      <w:bookmarkStart w:id="16" w:name="_Toc6187937"/>
      <w:r w:rsidRPr="00A45823">
        <w:t>Logical View</w:t>
      </w:r>
      <w:bookmarkEnd w:id="16"/>
      <w:r w:rsidRPr="00A45823">
        <w:t xml:space="preserve"> </w:t>
      </w:r>
    </w:p>
    <w:p w14:paraId="19F9E8C5" w14:textId="77777777" w:rsidR="00D67126" w:rsidRPr="00A45823" w:rsidRDefault="00D67126">
      <w:pPr>
        <w:pStyle w:val="InfoBlue"/>
      </w:pPr>
      <w:r w:rsidRPr="00A45823">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23639F9D" w14:textId="77777777" w:rsidR="00D67126" w:rsidRPr="00A45823" w:rsidRDefault="00D67126">
      <w:pPr>
        <w:pStyle w:val="Heading2"/>
      </w:pPr>
      <w:bookmarkStart w:id="17" w:name="_Toc6187938"/>
      <w:r w:rsidRPr="00A45823">
        <w:t>Overview</w:t>
      </w:r>
      <w:bookmarkEnd w:id="17"/>
    </w:p>
    <w:p w14:paraId="3FEF1FE7" w14:textId="77777777" w:rsidR="00D67126" w:rsidRPr="00A45823" w:rsidRDefault="00D67126">
      <w:pPr>
        <w:pStyle w:val="InfoBlue"/>
      </w:pPr>
      <w:r w:rsidRPr="00A45823">
        <w:t>[This subsection describes the overall decomposition of the design model in terms of its package hierarchy and layers.]</w:t>
      </w:r>
    </w:p>
    <w:p w14:paraId="53A7C0E6" w14:textId="201334F8" w:rsidR="00D67126" w:rsidRPr="00A45823" w:rsidRDefault="00D67126">
      <w:pPr>
        <w:pStyle w:val="Heading2"/>
      </w:pPr>
      <w:bookmarkStart w:id="18" w:name="_Toc6187939"/>
      <w:r w:rsidRPr="00A45823">
        <w:t>Architecturally Significant Design</w:t>
      </w:r>
      <w:r w:rsidR="00CE44AF">
        <w:t xml:space="preserve"> Modules or</w:t>
      </w:r>
      <w:r w:rsidRPr="00A45823">
        <w:t xml:space="preserve"> Packages</w:t>
      </w:r>
      <w:bookmarkEnd w:id="18"/>
    </w:p>
    <w:p w14:paraId="65A02B8B" w14:textId="77777777" w:rsidR="00D67126" w:rsidRPr="00A45823" w:rsidRDefault="00D67126">
      <w:pPr>
        <w:pStyle w:val="InfoBlue"/>
      </w:pPr>
      <w:r w:rsidRPr="00A45823">
        <w:t xml:space="preserve">[For each significant package, include a subsection with its name, its brief description, and a diagram with all significant classes and packages contained within the package. </w:t>
      </w:r>
    </w:p>
    <w:p w14:paraId="4CB3543A" w14:textId="77777777" w:rsidR="00D67126" w:rsidRPr="00A45823" w:rsidRDefault="00D67126">
      <w:pPr>
        <w:pStyle w:val="InfoBlue"/>
      </w:pPr>
      <w:r w:rsidRPr="00A45823">
        <w:t>For each significant class in the package, include its name, brief description, and, optionally, a description of some of its major responsibilities, operations, and attributes.]</w:t>
      </w:r>
    </w:p>
    <w:p w14:paraId="16B32205" w14:textId="77777777" w:rsidR="00D67126" w:rsidRPr="00A45823" w:rsidRDefault="00D67126">
      <w:pPr>
        <w:pStyle w:val="Heading1"/>
      </w:pPr>
      <w:bookmarkStart w:id="19" w:name="_Toc6187940"/>
      <w:r w:rsidRPr="00A45823">
        <w:t>Interface Description</w:t>
      </w:r>
      <w:bookmarkEnd w:id="19"/>
    </w:p>
    <w:p w14:paraId="712CD156" w14:textId="77777777" w:rsidR="00D67126" w:rsidRPr="00A45823" w:rsidRDefault="00D67126">
      <w:pPr>
        <w:pStyle w:val="InfoBlue"/>
      </w:pPr>
      <w:r w:rsidRPr="00A45823">
        <w:t xml:space="preserve">[A description of the major entity interfaces, including screen formats, valid inputs, and resulting </w:t>
      </w:r>
      <w:r w:rsidR="00A45823" w:rsidRPr="00A45823">
        <w:t xml:space="preserve">outputs. </w:t>
      </w:r>
      <w:r w:rsidRPr="00A45823">
        <w:t>If a User-Interface Prototype Document is available, refer to it in this section]</w:t>
      </w:r>
    </w:p>
    <w:p w14:paraId="5F67C0EF" w14:textId="77777777" w:rsidR="00D67126" w:rsidRPr="00CE44AF" w:rsidRDefault="00D67126">
      <w:pPr>
        <w:pStyle w:val="Heading1"/>
        <w:rPr>
          <w:highlight w:val="yellow"/>
        </w:rPr>
      </w:pPr>
      <w:bookmarkStart w:id="20" w:name="_Toc6187941"/>
      <w:r w:rsidRPr="00CE44AF">
        <w:rPr>
          <w:highlight w:val="yellow"/>
        </w:rPr>
        <w:t>Size and Performance</w:t>
      </w:r>
      <w:bookmarkEnd w:id="20"/>
      <w:r w:rsidRPr="00CE44AF">
        <w:rPr>
          <w:highlight w:val="yellow"/>
        </w:rPr>
        <w:t xml:space="preserve"> </w:t>
      </w:r>
    </w:p>
    <w:p w14:paraId="2A6171DC" w14:textId="77777777" w:rsidR="00D67126" w:rsidRPr="00A45823" w:rsidRDefault="00D67126">
      <w:pPr>
        <w:pStyle w:val="InfoBlue"/>
      </w:pPr>
      <w:r w:rsidRPr="00CE44AF">
        <w:rPr>
          <w:highlight w:val="yellow"/>
        </w:rPr>
        <w:t>[A description of the major dimensioning characteristics of the software that impact the architecture, as well as the target performance constraints.]</w:t>
      </w:r>
    </w:p>
    <w:p w14:paraId="7759C103" w14:textId="77777777" w:rsidR="00D67126" w:rsidRPr="00A45823" w:rsidRDefault="00D67126">
      <w:pPr>
        <w:pStyle w:val="Heading1"/>
      </w:pPr>
      <w:bookmarkStart w:id="21" w:name="_Toc6187942"/>
      <w:r w:rsidRPr="00A45823">
        <w:t>Quality</w:t>
      </w:r>
      <w:bookmarkEnd w:id="21"/>
      <w:r w:rsidRPr="00A45823">
        <w:t xml:space="preserve"> </w:t>
      </w:r>
    </w:p>
    <w:p w14:paraId="494E83DB" w14:textId="77777777" w:rsidR="00D67126" w:rsidRPr="00A45823" w:rsidRDefault="00D67126">
      <w:pPr>
        <w:pStyle w:val="InfoBlue"/>
      </w:pPr>
      <w:r w:rsidRPr="00A45823">
        <w:t xml:space="preserve">[A description of how the software architecture contributes to all capabilities (other than functionality) of the system: extensibility, reliability, portability, and so on. If these characteristics have special significance, such as safety, </w:t>
      </w:r>
      <w:proofErr w:type="gramStart"/>
      <w:r w:rsidRPr="00A45823">
        <w:t>security</w:t>
      </w:r>
      <w:proofErr w:type="gramEnd"/>
      <w:r w:rsidRPr="00A45823">
        <w:t xml:space="preserve"> or privacy implications, they must be clearly delineated.]</w:t>
      </w:r>
    </w:p>
    <w:sectPr w:rsidR="00D67126" w:rsidRPr="00A45823">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889CD" w14:textId="77777777" w:rsidR="000D2B33" w:rsidRDefault="000D2B33">
      <w:pPr>
        <w:spacing w:line="240" w:lineRule="auto"/>
      </w:pPr>
      <w:r>
        <w:separator/>
      </w:r>
    </w:p>
  </w:endnote>
  <w:endnote w:type="continuationSeparator" w:id="0">
    <w:p w14:paraId="73C87340" w14:textId="77777777" w:rsidR="000D2B33" w:rsidRDefault="000D2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98D"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C205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4A56A6DC" w14:textId="77777777">
      <w:tblPrEx>
        <w:tblCellMar>
          <w:top w:w="0" w:type="dxa"/>
          <w:bottom w:w="0" w:type="dxa"/>
        </w:tblCellMar>
      </w:tblPrEx>
      <w:tc>
        <w:tcPr>
          <w:tcW w:w="3162" w:type="dxa"/>
          <w:tcBorders>
            <w:top w:val="nil"/>
            <w:left w:val="nil"/>
            <w:bottom w:val="nil"/>
            <w:right w:val="nil"/>
          </w:tcBorders>
        </w:tcPr>
        <w:p w14:paraId="164E9E92" w14:textId="77777777" w:rsidR="00D67126" w:rsidRDefault="00D67126">
          <w:pPr>
            <w:ind w:right="360"/>
          </w:pPr>
          <w:r>
            <w:t>Confidential</w:t>
          </w:r>
        </w:p>
      </w:tc>
      <w:tc>
        <w:tcPr>
          <w:tcW w:w="3162" w:type="dxa"/>
          <w:tcBorders>
            <w:top w:val="nil"/>
            <w:left w:val="nil"/>
            <w:bottom w:val="nil"/>
            <w:right w:val="nil"/>
          </w:tcBorders>
        </w:tcPr>
        <w:p w14:paraId="6125FFC2" w14:textId="77777777" w:rsidR="00D67126" w:rsidRDefault="00D67126">
          <w:pPr>
            <w:jc w:val="center"/>
          </w:pPr>
          <w:r>
            <w:sym w:font="Symbol" w:char="F0D3"/>
          </w:r>
          <w:fldSimple w:instr=" DOCPROPERTY &quot;Company&quot;  \* MERGEFORMAT ">
            <w:r w:rsidR="00CE44AF">
              <w:t>&lt;Company Name&gt;</w:t>
            </w:r>
          </w:fldSimple>
          <w:r>
            <w:t xml:space="preserve">, </w:t>
          </w:r>
          <w:r>
            <w:fldChar w:fldCharType="begin"/>
          </w:r>
          <w:r>
            <w:instrText xml:space="preserve"> DATE \@ "yyyy" </w:instrText>
          </w:r>
          <w:r>
            <w:fldChar w:fldCharType="separate"/>
          </w:r>
          <w:r w:rsidR="00CE44AF">
            <w:rPr>
              <w:noProof/>
            </w:rPr>
            <w:t>2023</w:t>
          </w:r>
          <w:r>
            <w:fldChar w:fldCharType="end"/>
          </w:r>
        </w:p>
      </w:tc>
      <w:tc>
        <w:tcPr>
          <w:tcW w:w="3162" w:type="dxa"/>
          <w:tcBorders>
            <w:top w:val="nil"/>
            <w:left w:val="nil"/>
            <w:bottom w:val="nil"/>
            <w:right w:val="nil"/>
          </w:tcBorders>
        </w:tcPr>
        <w:p w14:paraId="09D1A293"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94C2E5E" w14:textId="77777777" w:rsidR="00D67126" w:rsidRDefault="00D67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089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8BE2F" w14:textId="77777777" w:rsidR="000D2B33" w:rsidRDefault="000D2B33">
      <w:pPr>
        <w:spacing w:line="240" w:lineRule="auto"/>
      </w:pPr>
      <w:r>
        <w:separator/>
      </w:r>
    </w:p>
  </w:footnote>
  <w:footnote w:type="continuationSeparator" w:id="0">
    <w:p w14:paraId="6F59717F" w14:textId="77777777" w:rsidR="000D2B33" w:rsidRDefault="000D2B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FC55" w14:textId="77777777" w:rsidR="00D67126" w:rsidRDefault="00D67126">
    <w:pPr>
      <w:rPr>
        <w:sz w:val="24"/>
      </w:rPr>
    </w:pPr>
  </w:p>
  <w:p w14:paraId="43161CF3" w14:textId="77777777" w:rsidR="00D67126" w:rsidRDefault="00D67126">
    <w:pPr>
      <w:pBdr>
        <w:top w:val="single" w:sz="6" w:space="1" w:color="auto"/>
      </w:pBdr>
      <w:rPr>
        <w:sz w:val="24"/>
      </w:rPr>
    </w:pPr>
  </w:p>
  <w:p w14:paraId="42616879" w14:textId="77777777" w:rsidR="00D67126" w:rsidRDefault="00D671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E44AF">
      <w:rPr>
        <w:rFonts w:ascii="Arial" w:hAnsi="Arial"/>
        <w:b/>
        <w:sz w:val="36"/>
      </w:rPr>
      <w:t>&lt;Company Name&gt;</w:t>
    </w:r>
    <w:r>
      <w:rPr>
        <w:rFonts w:ascii="Arial" w:hAnsi="Arial"/>
        <w:b/>
        <w:sz w:val="36"/>
      </w:rPr>
      <w:fldChar w:fldCharType="end"/>
    </w:r>
  </w:p>
  <w:p w14:paraId="2DF1CDC3" w14:textId="77777777" w:rsidR="00D67126" w:rsidRDefault="00D67126">
    <w:pPr>
      <w:pBdr>
        <w:bottom w:val="single" w:sz="6" w:space="1" w:color="auto"/>
      </w:pBdr>
      <w:jc w:val="right"/>
      <w:rPr>
        <w:sz w:val="24"/>
      </w:rPr>
    </w:pPr>
  </w:p>
  <w:p w14:paraId="306F8995"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3E802A93" w14:textId="77777777">
      <w:tblPrEx>
        <w:tblCellMar>
          <w:top w:w="0" w:type="dxa"/>
          <w:bottom w:w="0" w:type="dxa"/>
        </w:tblCellMar>
      </w:tblPrEx>
      <w:tc>
        <w:tcPr>
          <w:tcW w:w="6379" w:type="dxa"/>
        </w:tcPr>
        <w:p w14:paraId="5248BBB6" w14:textId="77777777" w:rsidR="00D67126" w:rsidRDefault="00D67126">
          <w:fldSimple w:instr=" SUBJECT  \* MERGEFORMAT ">
            <w:r w:rsidR="00CE44AF">
              <w:t>&lt;Project Name&gt;</w:t>
            </w:r>
          </w:fldSimple>
        </w:p>
      </w:tc>
      <w:tc>
        <w:tcPr>
          <w:tcW w:w="3179" w:type="dxa"/>
        </w:tcPr>
        <w:p w14:paraId="4B560810" w14:textId="77777777" w:rsidR="00D67126" w:rsidRDefault="00D67126">
          <w:pPr>
            <w:tabs>
              <w:tab w:val="left" w:pos="1135"/>
            </w:tabs>
            <w:spacing w:before="40"/>
            <w:ind w:right="68"/>
          </w:pPr>
          <w:r>
            <w:t xml:space="preserve">  Version:           &lt;1.0&gt;</w:t>
          </w:r>
        </w:p>
      </w:tc>
    </w:tr>
    <w:tr w:rsidR="00D67126" w14:paraId="30EDB1C5" w14:textId="77777777">
      <w:tblPrEx>
        <w:tblCellMar>
          <w:top w:w="0" w:type="dxa"/>
          <w:bottom w:w="0" w:type="dxa"/>
        </w:tblCellMar>
      </w:tblPrEx>
      <w:tc>
        <w:tcPr>
          <w:tcW w:w="6379" w:type="dxa"/>
        </w:tcPr>
        <w:p w14:paraId="55EE1E4C" w14:textId="77777777" w:rsidR="00D67126" w:rsidRDefault="00D67126">
          <w:fldSimple w:instr=" TITLE  \* MERGEFORMAT ">
            <w:r w:rsidR="00CE44AF">
              <w:t>Software Architecture Document</w:t>
            </w:r>
          </w:fldSimple>
        </w:p>
      </w:tc>
      <w:tc>
        <w:tcPr>
          <w:tcW w:w="3179" w:type="dxa"/>
        </w:tcPr>
        <w:p w14:paraId="2B0D1BBB" w14:textId="77777777" w:rsidR="00D67126" w:rsidRDefault="00D67126">
          <w:r>
            <w:t xml:space="preserve">  Date:  &lt;dd/mmm/yy&gt;</w:t>
          </w:r>
        </w:p>
      </w:tc>
    </w:tr>
    <w:tr w:rsidR="00D67126" w14:paraId="39357FF6" w14:textId="77777777">
      <w:tblPrEx>
        <w:tblCellMar>
          <w:top w:w="0" w:type="dxa"/>
          <w:bottom w:w="0" w:type="dxa"/>
        </w:tblCellMar>
      </w:tblPrEx>
      <w:tc>
        <w:tcPr>
          <w:tcW w:w="9558" w:type="dxa"/>
          <w:gridSpan w:val="2"/>
        </w:tcPr>
        <w:p w14:paraId="29C9AE6E" w14:textId="77777777" w:rsidR="00D67126" w:rsidRDefault="00D67126">
          <w:r>
            <w:t>&lt;document identifier&gt;</w:t>
          </w:r>
        </w:p>
      </w:tc>
    </w:tr>
  </w:tbl>
  <w:p w14:paraId="547ADD9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1CBC"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92541645">
    <w:abstractNumId w:val="0"/>
  </w:num>
  <w:num w:numId="2" w16cid:durableId="1018235884">
    <w:abstractNumId w:val="9"/>
  </w:num>
  <w:num w:numId="3" w16cid:durableId="2127961893">
    <w:abstractNumId w:val="19"/>
  </w:num>
  <w:num w:numId="4" w16cid:durableId="1976328774">
    <w:abstractNumId w:val="14"/>
  </w:num>
  <w:num w:numId="5" w16cid:durableId="1575972744">
    <w:abstractNumId w:val="13"/>
  </w:num>
  <w:num w:numId="6" w16cid:durableId="1521098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75704577">
    <w:abstractNumId w:val="2"/>
  </w:num>
  <w:num w:numId="8" w16cid:durableId="1457212300">
    <w:abstractNumId w:val="18"/>
  </w:num>
  <w:num w:numId="9" w16cid:durableId="2020042611">
    <w:abstractNumId w:val="3"/>
  </w:num>
  <w:num w:numId="10" w16cid:durableId="2144229941">
    <w:abstractNumId w:val="10"/>
  </w:num>
  <w:num w:numId="11" w16cid:durableId="1825392636">
    <w:abstractNumId w:val="8"/>
  </w:num>
  <w:num w:numId="12" w16cid:durableId="1373772660">
    <w:abstractNumId w:val="17"/>
  </w:num>
  <w:num w:numId="13" w16cid:durableId="1937903031">
    <w:abstractNumId w:val="7"/>
  </w:num>
  <w:num w:numId="14" w16cid:durableId="1752383342">
    <w:abstractNumId w:val="4"/>
  </w:num>
  <w:num w:numId="15" w16cid:durableId="349988167">
    <w:abstractNumId w:val="16"/>
  </w:num>
  <w:num w:numId="16" w16cid:durableId="664280071">
    <w:abstractNumId w:val="12"/>
  </w:num>
  <w:num w:numId="17" w16cid:durableId="1752314264">
    <w:abstractNumId w:val="5"/>
  </w:num>
  <w:num w:numId="18" w16cid:durableId="1069495068">
    <w:abstractNumId w:val="11"/>
  </w:num>
  <w:num w:numId="19" w16cid:durableId="19854273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37556462">
    <w:abstractNumId w:val="6"/>
  </w:num>
  <w:num w:numId="21" w16cid:durableId="9381720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4AF"/>
    <w:rsid w:val="000D2B33"/>
    <w:rsid w:val="00A45823"/>
    <w:rsid w:val="00CE44AF"/>
    <w:rsid w:val="00D67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15022"/>
  <w15:chartTrackingRefBased/>
  <w15:docId w15:val="{8581D79D-F7C7-4CCE-80EC-4A02B0CE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upedu_sad.dot</Template>
  <TotalTime>8</TotalTime>
  <Pages>1</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cp:keywords/>
  <dc:description/>
  <cp:lastModifiedBy>Saiedian, Hossein</cp:lastModifiedBy>
  <cp:revision>2</cp:revision>
  <cp:lastPrinted>1601-01-01T00:00:00Z</cp:lastPrinted>
  <dcterms:created xsi:type="dcterms:W3CDTF">2023-10-29T18:38:00Z</dcterms:created>
  <dcterms:modified xsi:type="dcterms:W3CDTF">2023-10-29T18:46:00Z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